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30E30" w14:textId="4794A26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E441882" w14:textId="2420A122" w:rsidR="00C6554A" w:rsidRDefault="00CD7068" w:rsidP="00C6554A">
      <w:pPr>
        <w:pStyle w:val="Title"/>
      </w:pPr>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66AEB369" w14:textId="48C8DB35" w:rsidR="00C6554A" w:rsidRPr="00CD7068" w:rsidRDefault="00CD7068" w:rsidP="00C6554A">
      <w:pPr>
        <w:pStyle w:val="ContactInfo"/>
        <w:rPr>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 xml:space="preserve">BSc (Hons) in Software Development </w:t>
      </w:r>
      <w:r w:rsidR="00C6554A" w:rsidRPr="00CD7068">
        <w:rPr>
          <w:sz w:val="32"/>
          <w:szCs w:val="32"/>
        </w:rPr>
        <w:br w:type="page"/>
      </w:r>
    </w:p>
    <w:p w14:paraId="1E78F399" w14:textId="597D8773" w:rsidR="00700AAC" w:rsidRDefault="00CD7068" w:rsidP="00700AAC">
      <w:pPr>
        <w:pStyle w:val="Heading1"/>
        <w:rPr>
          <w:sz w:val="36"/>
          <w:szCs w:val="36"/>
        </w:rPr>
      </w:pPr>
      <w:r w:rsidRPr="00CD7068">
        <w:rPr>
          <w:sz w:val="36"/>
          <w:szCs w:val="36"/>
        </w:rPr>
        <w:lastRenderedPageBreak/>
        <w:t>Purpose of Application</w:t>
      </w:r>
    </w:p>
    <w:p w14:paraId="3FC22783" w14:textId="65C1770B" w:rsidR="00700AAC" w:rsidRPr="00700AAC" w:rsidRDefault="00700AAC" w:rsidP="00700AAC">
      <w:pPr>
        <w:pStyle w:val="ListParagraph"/>
        <w:numPr>
          <w:ilvl w:val="0"/>
          <w:numId w:val="16"/>
        </w:numPr>
      </w:pPr>
      <w:r>
        <w:t xml:space="preserve">Going to generate the pdf from this when it’s finished </w:t>
      </w:r>
    </w:p>
    <w:p w14:paraId="532F29DE" w14:textId="1ED71FF4" w:rsidR="00700AAC" w:rsidRPr="00700AAC" w:rsidRDefault="00700AAC" w:rsidP="00700AAC">
      <w:pPr>
        <w:pStyle w:val="ListParagraph"/>
        <w:numPr>
          <w:ilvl w:val="0"/>
          <w:numId w:val="16"/>
        </w:numPr>
      </w:pPr>
      <w:r>
        <w:t xml:space="preserve">I need to change the font size of most of these headings </w:t>
      </w:r>
    </w:p>
    <w:p w14:paraId="696453AE" w14:textId="4131CEBE" w:rsidR="00C6554A" w:rsidRDefault="00700A42" w:rsidP="00700A42">
      <w:r>
        <w:t>The purpose of this application is to explore the something</w:t>
      </w:r>
      <w:r w:rsidR="00700AAC">
        <w:t xml:space="preserve"> </w:t>
      </w:r>
    </w:p>
    <w:p w14:paraId="2B3193BB" w14:textId="5669D396" w:rsidR="00C6554A" w:rsidRDefault="00700A42" w:rsidP="00700A42">
      <w:pPr>
        <w:pStyle w:val="ListBullet"/>
        <w:numPr>
          <w:ilvl w:val="0"/>
          <w:numId w:val="1"/>
        </w:numPr>
      </w:pPr>
      <w:r>
        <w:t>Something</w:t>
      </w:r>
    </w:p>
    <w:p w14:paraId="4CED02DE" w14:textId="3DAEE7C2" w:rsidR="00700A42" w:rsidRPr="00514122" w:rsidRDefault="00700A42" w:rsidP="00700A42">
      <w:pPr>
        <w:pStyle w:val="ListBullet"/>
        <w:numPr>
          <w:ilvl w:val="0"/>
          <w:numId w:val="1"/>
        </w:numPr>
      </w:pPr>
      <w:r>
        <w:t xml:space="preserve">Something </w:t>
      </w:r>
    </w:p>
    <w:p w14:paraId="06E2A41C" w14:textId="58BA5C7E" w:rsidR="00700AAC" w:rsidRDefault="00700A42" w:rsidP="00700AAC">
      <w:pPr>
        <w:pStyle w:val="Heading1"/>
        <w:rPr>
          <w:sz w:val="36"/>
          <w:szCs w:val="36"/>
        </w:rPr>
      </w:pPr>
      <w:r w:rsidRPr="00700AAC">
        <w:rPr>
          <w:sz w:val="36"/>
          <w:szCs w:val="36"/>
        </w:rPr>
        <w:t xml:space="preserve">Application Interface </w:t>
      </w:r>
    </w:p>
    <w:p w14:paraId="007B2EBC" w14:textId="77777777" w:rsidR="00700AAC" w:rsidRPr="00700AAC" w:rsidRDefault="00700AAC" w:rsidP="00700AAC"/>
    <w:p w14:paraId="46FB3033" w14:textId="65D5886F" w:rsidR="00700AAC" w:rsidRDefault="00700AAC" w:rsidP="00700AAC">
      <w:pPr>
        <w:pStyle w:val="Heading1"/>
        <w:rPr>
          <w:sz w:val="28"/>
          <w:szCs w:val="28"/>
        </w:rPr>
      </w:pPr>
      <w:r>
        <w:rPr>
          <w:sz w:val="28"/>
          <w:szCs w:val="28"/>
        </w:rPr>
        <w:t>Menu/UI System</w:t>
      </w:r>
    </w:p>
    <w:p w14:paraId="693ADA2B" w14:textId="2D45459F" w:rsidR="00700AAC" w:rsidRDefault="00700AAC" w:rsidP="00700AAC">
      <w:pPr>
        <w:pStyle w:val="ListParagraph"/>
        <w:numPr>
          <w:ilvl w:val="0"/>
          <w:numId w:val="16"/>
        </w:numPr>
      </w:pPr>
      <w:r>
        <w:t>Talk about the UI, scores, voice navigation, play game one/two etc.</w:t>
      </w:r>
    </w:p>
    <w:p w14:paraId="7635EDAA" w14:textId="3CB4BEB4" w:rsidR="00700AAC" w:rsidRDefault="00700AAC" w:rsidP="00700AAC">
      <w:pPr>
        <w:pStyle w:val="ListParagraph"/>
        <w:numPr>
          <w:ilvl w:val="0"/>
          <w:numId w:val="16"/>
        </w:numPr>
      </w:pPr>
      <w:r>
        <w:t>Pics of stuff</w:t>
      </w:r>
    </w:p>
    <w:p w14:paraId="7D04E511" w14:textId="1D6E9A53" w:rsidR="00700AAC" w:rsidRDefault="00700AAC" w:rsidP="00700AAC">
      <w:pPr>
        <w:pStyle w:val="ListParagraph"/>
        <w:numPr>
          <w:ilvl w:val="0"/>
          <w:numId w:val="16"/>
        </w:numPr>
      </w:pPr>
      <w:r>
        <w:t>Also @Alex could you add a Help button or something in the menu that brings them to just a page that just describes what they have to in each game &amp; the menu, like swipe to go back, say the words in the brackets to press that button and stuff.</w:t>
      </w:r>
    </w:p>
    <w:p w14:paraId="4C783775" w14:textId="03989E01" w:rsidR="00700AAC" w:rsidRDefault="00700AAC" w:rsidP="00700AAC">
      <w:pPr>
        <w:pStyle w:val="ListParagraph"/>
        <w:numPr>
          <w:ilvl w:val="0"/>
          <w:numId w:val="16"/>
        </w:numPr>
      </w:pPr>
      <w:r>
        <w:t>Could even add a help button beside [Game One] and [Game Two] that brings them to separate help pages to describe that game, if you get them up, I can write the stuff in them.</w:t>
      </w:r>
    </w:p>
    <w:p w14:paraId="10F24EAE" w14:textId="1E6E36E4" w:rsidR="00EF678E" w:rsidRDefault="00EF678E" w:rsidP="00700AAC">
      <w:pPr>
        <w:pStyle w:val="ListParagraph"/>
        <w:numPr>
          <w:ilvl w:val="0"/>
          <w:numId w:val="16"/>
        </w:numPr>
      </w:pPr>
      <w:r>
        <w:t xml:space="preserve">Swipe navigation is cool for </w:t>
      </w:r>
      <w:proofErr w:type="gramStart"/>
      <w:r>
        <w:t>this</w:t>
      </w:r>
      <w:proofErr w:type="gramEnd"/>
      <w:r>
        <w:t xml:space="preserve"> but I can’t use it SNIFF SNOFF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bookmarkStart w:id="5" w:name="_GoBack"/>
      <w:bookmarkEnd w:id="5"/>
    </w:p>
    <w:p w14:paraId="16301800" w14:textId="41B855D7" w:rsidR="00700AAC" w:rsidRDefault="00700AAC" w:rsidP="00700AAC">
      <w:pPr>
        <w:pStyle w:val="Heading1"/>
        <w:rPr>
          <w:sz w:val="36"/>
          <w:szCs w:val="36"/>
        </w:rPr>
      </w:pPr>
      <w:r>
        <w:rPr>
          <w:sz w:val="36"/>
          <w:szCs w:val="36"/>
        </w:rPr>
        <w:t xml:space="preserve">Research </w:t>
      </w:r>
    </w:p>
    <w:p w14:paraId="57C1F664" w14:textId="70C60793" w:rsidR="00700AAC" w:rsidRPr="00700AAC" w:rsidRDefault="00EF678E" w:rsidP="00700AAC">
      <w:r>
        <w:t xml:space="preserve">You looked at the stuff in the Library, that’s some good research boyo. A lot of the research was just done while trying to find people that </w:t>
      </w:r>
      <w:proofErr w:type="gramStart"/>
      <w:r>
        <w:t>actually used</w:t>
      </w:r>
      <w:proofErr w:type="gramEnd"/>
      <w:r>
        <w:t xml:space="preserve"> the Kinect for this stuff. We used Unity because of something. The voice </w:t>
      </w:r>
      <w:proofErr w:type="spellStart"/>
      <w:r>
        <w:t>recog</w:t>
      </w:r>
      <w:proofErr w:type="spellEnd"/>
      <w:r>
        <w:t xml:space="preserve"> crap was </w:t>
      </w:r>
      <w:proofErr w:type="gramStart"/>
      <w:r>
        <w:t>really easy</w:t>
      </w:r>
      <w:proofErr w:type="gramEnd"/>
      <w:r>
        <w:t xml:space="preserve"> to implement with Unity, and the Kinect was done in a lab? I can’t remember.</w:t>
      </w:r>
    </w:p>
    <w:p w14:paraId="528E8CB1" w14:textId="35D8F1B9" w:rsidR="00700AAC" w:rsidRDefault="00700AAC" w:rsidP="00700AAC">
      <w:pPr>
        <w:pStyle w:val="Heading1"/>
        <w:rPr>
          <w:sz w:val="28"/>
          <w:szCs w:val="28"/>
        </w:rPr>
      </w:pPr>
      <w:r>
        <w:rPr>
          <w:sz w:val="28"/>
          <w:szCs w:val="28"/>
        </w:rPr>
        <w:t>Resources</w:t>
      </w:r>
    </w:p>
    <w:p w14:paraId="0C6C3634" w14:textId="603668C9" w:rsidR="00700AAC" w:rsidRDefault="00700AAC" w:rsidP="00700AAC">
      <w:r>
        <w:t>Some images maybe of some similar games don’t know, and maybe some gesture diagrams or something??</w:t>
      </w:r>
    </w:p>
    <w:p w14:paraId="225ED1CB" w14:textId="4FA2181E" w:rsidR="00EF678E" w:rsidRDefault="00EF678E" w:rsidP="00700AAC">
      <w:r>
        <w:lastRenderedPageBreak/>
        <w:t xml:space="preserve">YouTube videos would be good here too, </w:t>
      </w:r>
      <w:proofErr w:type="spellStart"/>
      <w:r>
        <w:t>Brackeys</w:t>
      </w:r>
      <w:proofErr w:type="spellEnd"/>
      <w:r>
        <w:t xml:space="preserve"> and Alexander Kalashnikov. </w:t>
      </w:r>
      <w:proofErr w:type="spellStart"/>
      <w:r>
        <w:t>Birb</w:t>
      </w:r>
      <w:proofErr w:type="spellEnd"/>
      <w:r>
        <w:t xml:space="preserve"> game was thought of </w:t>
      </w:r>
      <w:proofErr w:type="gramStart"/>
      <w:r>
        <w:t>cause</w:t>
      </w:r>
      <w:proofErr w:type="gramEnd"/>
      <w:r>
        <w:t xml:space="preserve"> we like Airplanes.</w:t>
      </w:r>
    </w:p>
    <w:p w14:paraId="2061FD4C" w14:textId="4DBFFDEF" w:rsidR="00700AAC" w:rsidRDefault="00700AAC" w:rsidP="00700AAC">
      <w:pPr>
        <w:pStyle w:val="Heading1"/>
        <w:rPr>
          <w:sz w:val="36"/>
          <w:szCs w:val="36"/>
        </w:rPr>
      </w:pPr>
      <w:r>
        <w:rPr>
          <w:sz w:val="36"/>
          <w:szCs w:val="36"/>
        </w:rPr>
        <w:t xml:space="preserve">Application Design </w:t>
      </w:r>
    </w:p>
    <w:p w14:paraId="421756EB" w14:textId="77777777" w:rsidR="00700AAC" w:rsidRDefault="00700AAC" w:rsidP="00700AAC">
      <w:pPr>
        <w:pStyle w:val="Heading1"/>
        <w:rPr>
          <w:sz w:val="28"/>
          <w:szCs w:val="28"/>
        </w:rPr>
      </w:pPr>
    </w:p>
    <w:p w14:paraId="66CA9D52" w14:textId="34164B7B" w:rsidR="00700AAC" w:rsidRDefault="00700AAC" w:rsidP="00700AAC">
      <w:pPr>
        <w:pStyle w:val="Heading1"/>
        <w:rPr>
          <w:sz w:val="28"/>
          <w:szCs w:val="28"/>
        </w:rPr>
      </w:pPr>
      <w:r>
        <w:rPr>
          <w:sz w:val="28"/>
          <w:szCs w:val="28"/>
        </w:rPr>
        <w:t>Design Goals?</w:t>
      </w:r>
    </w:p>
    <w:p w14:paraId="6D6D2F99" w14:textId="5464D64D" w:rsidR="00EF678E" w:rsidRDefault="00700AAC" w:rsidP="00700AAC">
      <w:r>
        <w:t>Voice navigation, swipe, user experience, interactions, everything is constant time back to the user, types of gestures, continuous/discrete etc.</w:t>
      </w:r>
    </w:p>
    <w:p w14:paraId="61940AA1" w14:textId="2DC10054" w:rsidR="00EF678E" w:rsidRDefault="00EF678E" w:rsidP="00700AAC">
      <w:r>
        <w:t xml:space="preserve">Our goals were to implement as many gestures as possible into our game so that it had to be controlled as little as possible with your hands. Pretty much the whole game can be done without </w:t>
      </w:r>
      <w:proofErr w:type="gramStart"/>
      <w:r>
        <w:t>actually touching</w:t>
      </w:r>
      <w:proofErr w:type="gramEnd"/>
      <w:r>
        <w:t xml:space="preserve"> the computer, pretty cool.</w:t>
      </w:r>
    </w:p>
    <w:p w14:paraId="47575A54" w14:textId="2C169F2B" w:rsidR="00700AAC" w:rsidRDefault="003B08F3" w:rsidP="00700AAC">
      <w:pPr>
        <w:pStyle w:val="Heading1"/>
        <w:rPr>
          <w:sz w:val="28"/>
          <w:szCs w:val="28"/>
        </w:rPr>
      </w:pPr>
      <w:r>
        <w:rPr>
          <w:sz w:val="28"/>
          <w:szCs w:val="28"/>
        </w:rPr>
        <w:t xml:space="preserve">Divided Workload? </w:t>
      </w:r>
    </w:p>
    <w:p w14:paraId="7AE4F488" w14:textId="219FDA09" w:rsidR="00BA1D0F" w:rsidRDefault="00BA1D0F" w:rsidP="00BA1D0F">
      <w:pPr>
        <w:rPr>
          <w:sz w:val="32"/>
          <w:szCs w:val="32"/>
        </w:rPr>
      </w:pPr>
      <w:r w:rsidRPr="00BA1D0F">
        <w:rPr>
          <w:sz w:val="32"/>
          <w:szCs w:val="32"/>
        </w:rPr>
        <w:t xml:space="preserve">Faris </w:t>
      </w:r>
      <w:proofErr w:type="gramStart"/>
      <w:r>
        <w:rPr>
          <w:sz w:val="32"/>
          <w:szCs w:val="32"/>
        </w:rPr>
        <w:t xml:space="preserve">Nassif </w:t>
      </w:r>
      <w:r w:rsidRPr="00BA1D0F">
        <w:rPr>
          <w:sz w:val="32"/>
          <w:szCs w:val="32"/>
        </w:rPr>
        <w:t>:</w:t>
      </w:r>
      <w:proofErr w:type="gramEnd"/>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 xml:space="preserve">Alex </w:t>
      </w:r>
      <w:proofErr w:type="gramStart"/>
      <w:r>
        <w:rPr>
          <w:sz w:val="32"/>
          <w:szCs w:val="32"/>
        </w:rPr>
        <w:t>Cherry :</w:t>
      </w:r>
      <w:proofErr w:type="gramEnd"/>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15DF20FA" w:rsidR="00BA1D0F" w:rsidRPr="00BA1D0F" w:rsidRDefault="00BA1D0F" w:rsidP="00BA1D0F">
      <w:pPr>
        <w:pStyle w:val="ListParagraph"/>
        <w:numPr>
          <w:ilvl w:val="0"/>
          <w:numId w:val="19"/>
        </w:numPr>
      </w:pPr>
      <w:r>
        <w:t>Game Mechanics</w:t>
      </w:r>
    </w:p>
    <w:p w14:paraId="3EB2288C" w14:textId="5AB35026" w:rsidR="003B08F3" w:rsidRPr="003B08F3" w:rsidRDefault="003B08F3" w:rsidP="003B08F3">
      <w:r>
        <w:t xml:space="preserve">Some stuff here, </w:t>
      </w:r>
      <w:proofErr w:type="gramStart"/>
      <w:r>
        <w:t>Faris :</w:t>
      </w:r>
      <w:proofErr w:type="gramEnd"/>
      <w:r>
        <w:t xml:space="preserve"> (Kinect : Gesture database</w:t>
      </w:r>
      <w:r w:rsidR="00BA1D0F">
        <w:t>, menus,</w:t>
      </w:r>
      <w:r>
        <w:t xml:space="preserve"> swipe for menus, motion control for games), scoring systems, game mechanics. </w:t>
      </w:r>
      <w:proofErr w:type="gramStart"/>
      <w:r>
        <w:t>Alex :</w:t>
      </w:r>
      <w:proofErr w:type="gramEnd"/>
      <w:r>
        <w:t xml:space="preserve"> Voice recognition, menus and navigation, sprite animations, game mechanics.</w:t>
      </w:r>
    </w:p>
    <w:p w14:paraId="365D166C" w14:textId="2C3202CE" w:rsidR="00700AAC" w:rsidRDefault="00700AAC" w:rsidP="00700AAC"/>
    <w:p w14:paraId="10D48E07" w14:textId="48ABB703" w:rsidR="00700AAC" w:rsidRDefault="00700AAC" w:rsidP="00700AAC">
      <w:pPr>
        <w:pStyle w:val="Heading1"/>
        <w:rPr>
          <w:sz w:val="36"/>
          <w:szCs w:val="36"/>
        </w:rPr>
      </w:pPr>
      <w:r>
        <w:rPr>
          <w:sz w:val="36"/>
          <w:szCs w:val="36"/>
        </w:rPr>
        <w:lastRenderedPageBreak/>
        <w:t>Hardware</w:t>
      </w:r>
    </w:p>
    <w:p w14:paraId="35D82026" w14:textId="3AD95155" w:rsidR="00700AAC" w:rsidRDefault="00700AAC" w:rsidP="00700AAC">
      <w:r>
        <w:t xml:space="preserve">Talk about the </w:t>
      </w:r>
      <w:proofErr w:type="spellStart"/>
      <w:r>
        <w:t>Myo</w:t>
      </w:r>
      <w:proofErr w:type="spellEnd"/>
      <w:r>
        <w:t xml:space="preserve">/Kinect/Leap motion thing here, this part is written in past tense, so we haven’t </w:t>
      </w:r>
      <w:r w:rsidR="00D2289B">
        <w:t>done</w:t>
      </w:r>
      <w:r>
        <w:t xml:space="preserve"> the project yet</w:t>
      </w:r>
      <w:r w:rsidR="00D2289B">
        <w:t>, we ‘wrote’ all the research stuff before</w:t>
      </w:r>
    </w:p>
    <w:p w14:paraId="3E11EE70" w14:textId="50F5203E" w:rsidR="00D2289B" w:rsidRDefault="00D2289B" w:rsidP="00700AAC"/>
    <w:p w14:paraId="4519731F" w14:textId="7DE1679B" w:rsidR="00D2289B" w:rsidRDefault="00D2289B" w:rsidP="00D2289B">
      <w:pPr>
        <w:pStyle w:val="Heading1"/>
        <w:rPr>
          <w:sz w:val="36"/>
          <w:szCs w:val="36"/>
        </w:rPr>
      </w:pPr>
      <w:r>
        <w:rPr>
          <w:sz w:val="36"/>
          <w:szCs w:val="36"/>
        </w:rPr>
        <w:t>Architecture</w:t>
      </w:r>
    </w:p>
    <w:p w14:paraId="4B50A775" w14:textId="723BFD93" w:rsidR="00D2289B" w:rsidRDefault="00D2289B" w:rsidP="00D2289B">
      <w:r>
        <w:t>Diagram describing software architecture or something</w:t>
      </w:r>
    </w:p>
    <w:p w14:paraId="64B69F7D" w14:textId="326E76FC" w:rsidR="00D2289B" w:rsidRDefault="00D2289B" w:rsidP="00D2289B">
      <w:pPr>
        <w:pStyle w:val="Heading1"/>
        <w:rPr>
          <w:sz w:val="28"/>
          <w:szCs w:val="28"/>
        </w:rPr>
      </w:pPr>
      <w:r>
        <w:rPr>
          <w:sz w:val="28"/>
          <w:szCs w:val="28"/>
        </w:rPr>
        <w:t>Libraries/Game Engine/Talk more about architecture diagram</w:t>
      </w:r>
    </w:p>
    <w:p w14:paraId="52D77AC9" w14:textId="2F8E57AC" w:rsidR="00D2289B" w:rsidRDefault="00D2289B" w:rsidP="00D2289B"/>
    <w:p w14:paraId="25BE2493" w14:textId="768B5BB3" w:rsidR="00D2289B" w:rsidRDefault="00D2289B" w:rsidP="00D2289B">
      <w:pPr>
        <w:pStyle w:val="Heading1"/>
        <w:rPr>
          <w:sz w:val="36"/>
          <w:szCs w:val="36"/>
        </w:rPr>
      </w:pPr>
      <w:r>
        <w:rPr>
          <w:sz w:val="36"/>
          <w:szCs w:val="36"/>
        </w:rPr>
        <w:t>Testing</w:t>
      </w:r>
    </w:p>
    <w:p w14:paraId="5B49DF28" w14:textId="1E1FC286" w:rsidR="00EF678E" w:rsidRPr="00EF678E" w:rsidRDefault="00EF678E" w:rsidP="00EF678E">
      <w:r>
        <w:t>Used my brother for testing because sure he may as well have</w:t>
      </w:r>
    </w:p>
    <w:p w14:paraId="54CFC221" w14:textId="4157429B" w:rsidR="00D2289B" w:rsidRDefault="00D2289B" w:rsidP="00D2289B"/>
    <w:p w14:paraId="49401B07" w14:textId="109DDCA0" w:rsidR="00D2289B" w:rsidRDefault="00D2289B" w:rsidP="00D2289B">
      <w:pPr>
        <w:pStyle w:val="Heading1"/>
        <w:rPr>
          <w:sz w:val="28"/>
          <w:szCs w:val="28"/>
        </w:rPr>
      </w:pPr>
      <w:r>
        <w:rPr>
          <w:sz w:val="28"/>
          <w:szCs w:val="28"/>
        </w:rPr>
        <w:t>Strategy/Methodology</w:t>
      </w:r>
    </w:p>
    <w:p w14:paraId="1325A3DE" w14:textId="49DCB0B9" w:rsidR="00D2289B" w:rsidRDefault="00EF678E" w:rsidP="00D2289B">
      <w:r>
        <w:t>Integration testing, Regression testing, system testing, always testing along while getting functions working (regression testing). Test other functions once other function has been added (integration testing) and I guess this is system testing too.</w:t>
      </w:r>
    </w:p>
    <w:p w14:paraId="5F5F3939" w14:textId="77777777" w:rsidR="00D2289B" w:rsidRDefault="00D2289B" w:rsidP="00D2289B">
      <w:pPr>
        <w:pStyle w:val="Heading1"/>
        <w:rPr>
          <w:sz w:val="28"/>
          <w:szCs w:val="28"/>
        </w:rPr>
      </w:pPr>
      <w:r>
        <w:rPr>
          <w:sz w:val="28"/>
          <w:szCs w:val="28"/>
        </w:rPr>
        <w:t>Who tested it?</w:t>
      </w:r>
    </w:p>
    <w:p w14:paraId="2207E270" w14:textId="308C8421" w:rsidR="00D2289B" w:rsidRDefault="00EF678E" w:rsidP="00D2289B">
      <w:r>
        <w:t xml:space="preserve">Alex’s brother and Faris’ dogs. </w:t>
      </w:r>
    </w:p>
    <w:p w14:paraId="3944ABF8" w14:textId="1A861706" w:rsidR="00D2289B" w:rsidRDefault="00D2289B" w:rsidP="00D2289B"/>
    <w:p w14:paraId="63232203" w14:textId="1B9E08AC" w:rsidR="00D2289B" w:rsidRDefault="00D2289B" w:rsidP="00D2289B">
      <w:pPr>
        <w:pStyle w:val="Heading1"/>
        <w:rPr>
          <w:sz w:val="28"/>
          <w:szCs w:val="28"/>
        </w:rPr>
      </w:pPr>
      <w:r>
        <w:rPr>
          <w:sz w:val="28"/>
          <w:szCs w:val="28"/>
        </w:rPr>
        <w:t>Acceptance/Beta tests</w:t>
      </w:r>
    </w:p>
    <w:p w14:paraId="18BF6C14" w14:textId="02A1FA96" w:rsidR="00D2289B" w:rsidRDefault="00D2289B" w:rsidP="00D2289B"/>
    <w:p w14:paraId="5972A0C8" w14:textId="7B14F4E7" w:rsidR="00D2289B" w:rsidRDefault="00D2289B" w:rsidP="00D2289B">
      <w:pPr>
        <w:pStyle w:val="Heading1"/>
        <w:rPr>
          <w:sz w:val="28"/>
          <w:szCs w:val="28"/>
        </w:rPr>
      </w:pPr>
      <w:r>
        <w:rPr>
          <w:sz w:val="28"/>
          <w:szCs w:val="28"/>
        </w:rPr>
        <w:lastRenderedPageBreak/>
        <w:t>Methodology</w:t>
      </w:r>
    </w:p>
    <w:p w14:paraId="6E042AAA" w14:textId="30E5B990" w:rsidR="00D2289B" w:rsidRDefault="00D2289B" w:rsidP="00D2289B"/>
    <w:p w14:paraId="17B96265" w14:textId="0ABD1FEB" w:rsidR="00D2289B" w:rsidRDefault="00D2289B" w:rsidP="00D2289B">
      <w:pPr>
        <w:pStyle w:val="Heading1"/>
        <w:rPr>
          <w:sz w:val="28"/>
          <w:szCs w:val="28"/>
        </w:rPr>
      </w:pPr>
      <w:r>
        <w:rPr>
          <w:sz w:val="28"/>
          <w:szCs w:val="28"/>
        </w:rPr>
        <w:t>Results</w:t>
      </w:r>
    </w:p>
    <w:p w14:paraId="7AC0F470" w14:textId="4C4D65F7" w:rsidR="00D2289B" w:rsidRDefault="00D2289B" w:rsidP="00D2289B">
      <w:r>
        <w:t>We added or changed this thing because we tested it and yea</w:t>
      </w:r>
    </w:p>
    <w:p w14:paraId="504DA13A" w14:textId="4D2F0882" w:rsidR="00D2289B" w:rsidRDefault="00D2289B" w:rsidP="00D2289B"/>
    <w:p w14:paraId="12338938" w14:textId="2E4465E5" w:rsidR="00D2289B" w:rsidRDefault="00D2289B" w:rsidP="00D2289B">
      <w:pPr>
        <w:pStyle w:val="Heading1"/>
        <w:rPr>
          <w:sz w:val="36"/>
          <w:szCs w:val="36"/>
        </w:rPr>
      </w:pPr>
      <w:r>
        <w:rPr>
          <w:sz w:val="36"/>
          <w:szCs w:val="36"/>
        </w:rPr>
        <w:t>Conclusion</w:t>
      </w:r>
    </w:p>
    <w:p w14:paraId="1105C87A" w14:textId="21DCD964" w:rsidR="00D2289B" w:rsidRPr="00D2289B" w:rsidRDefault="00EF678E" w:rsidP="00D2289B">
      <w:r>
        <w:t xml:space="preserve">The project is </w:t>
      </w:r>
      <w:proofErr w:type="gramStart"/>
      <w:r>
        <w:t>pretty awesome</w:t>
      </w:r>
      <w:proofErr w:type="gramEnd"/>
      <w:r>
        <w:t xml:space="preserve">, turns out flappy bird is a fun game when anime music is put into it. Balloon game gives me nightmares of PC crashes but other than that </w:t>
      </w:r>
      <w:proofErr w:type="spellStart"/>
      <w:r>
        <w:t>its</w:t>
      </w:r>
      <w:proofErr w:type="spellEnd"/>
      <w:r>
        <w:t xml:space="preserve"> pretty </w:t>
      </w:r>
      <w:proofErr w:type="spellStart"/>
      <w:r>
        <w:t>noice</w:t>
      </w:r>
      <w:proofErr w:type="spellEnd"/>
      <w:r>
        <w:t>.</w:t>
      </w:r>
    </w:p>
    <w:p w14:paraId="6B0E41B1" w14:textId="77777777" w:rsidR="00D2289B" w:rsidRDefault="00D2289B" w:rsidP="00D2289B">
      <w:pPr>
        <w:pStyle w:val="Heading1"/>
        <w:rPr>
          <w:sz w:val="28"/>
          <w:szCs w:val="28"/>
        </w:rPr>
      </w:pPr>
      <w:r>
        <w:rPr>
          <w:sz w:val="28"/>
          <w:szCs w:val="28"/>
        </w:rPr>
        <w:t>What we learned</w:t>
      </w:r>
    </w:p>
    <w:p w14:paraId="20664649" w14:textId="548D0095" w:rsidR="00D2289B" w:rsidRDefault="00EF678E" w:rsidP="00D2289B">
      <w:r>
        <w:t xml:space="preserve">We learned that the Kinect is </w:t>
      </w:r>
      <w:proofErr w:type="gramStart"/>
      <w:r>
        <w:t>pretty cool</w:t>
      </w:r>
      <w:proofErr w:type="gramEnd"/>
      <w:r>
        <w:t>, and that you can make pretty much any Gesture you want by using the Kinect V2s built in Gesture Database system with Unity. It requires immense repeated testing but is very accurate once fully functional.</w:t>
      </w:r>
    </w:p>
    <w:p w14:paraId="56A2B555" w14:textId="02A0D534" w:rsidR="00D2289B" w:rsidRDefault="00D2289B" w:rsidP="00D2289B">
      <w:pPr>
        <w:pStyle w:val="Heading1"/>
        <w:rPr>
          <w:sz w:val="28"/>
          <w:szCs w:val="28"/>
        </w:rPr>
      </w:pPr>
      <w:r>
        <w:rPr>
          <w:sz w:val="28"/>
          <w:szCs w:val="28"/>
        </w:rPr>
        <w:t>What we would do differently</w:t>
      </w:r>
    </w:p>
    <w:p w14:paraId="3A72869B" w14:textId="63CE1E84" w:rsidR="00D2289B" w:rsidRPr="00D2289B" w:rsidRDefault="00EF678E" w:rsidP="00D2289B">
      <w:r>
        <w:t xml:space="preserve">Not get Coronavirus </w:t>
      </w:r>
      <w:proofErr w:type="spellStart"/>
      <w:r>
        <w:t>lul</w:t>
      </w:r>
      <w:proofErr w:type="spellEnd"/>
    </w:p>
    <w:p w14:paraId="780CA240" w14:textId="77777777" w:rsidR="00D2289B" w:rsidRPr="00D2289B" w:rsidRDefault="00D2289B" w:rsidP="00D2289B"/>
    <w:p w14:paraId="1B16EC44" w14:textId="77777777" w:rsidR="00D2289B" w:rsidRPr="00D2289B" w:rsidRDefault="00D2289B" w:rsidP="00D2289B"/>
    <w:p w14:paraId="252DF110" w14:textId="77777777" w:rsidR="00D2289B" w:rsidRPr="00D2289B" w:rsidRDefault="00D2289B" w:rsidP="00D2289B"/>
    <w:p w14:paraId="00504E23" w14:textId="77777777" w:rsidR="00D2289B" w:rsidRPr="00D2289B" w:rsidRDefault="00D2289B" w:rsidP="00D2289B"/>
    <w:p w14:paraId="4BA30D40" w14:textId="77777777" w:rsidR="00D2289B" w:rsidRPr="00D2289B" w:rsidRDefault="00D2289B" w:rsidP="00D2289B"/>
    <w:p w14:paraId="02C6357C" w14:textId="77777777" w:rsidR="00D2289B" w:rsidRPr="00D2289B" w:rsidRDefault="00D2289B" w:rsidP="00D2289B"/>
    <w:p w14:paraId="027BDC14" w14:textId="77777777" w:rsidR="00D2289B" w:rsidRPr="00D2289B" w:rsidRDefault="00D2289B" w:rsidP="00D2289B"/>
    <w:p w14:paraId="66E2D764" w14:textId="0BF8BB0D" w:rsidR="00D2289B" w:rsidRDefault="00D2289B" w:rsidP="00700AAC"/>
    <w:p w14:paraId="15A25CF3" w14:textId="77777777" w:rsidR="00700AAC" w:rsidRPr="00700AAC" w:rsidRDefault="00700AAC" w:rsidP="00700AAC"/>
    <w:p w14:paraId="6CDE1F41" w14:textId="77777777" w:rsidR="00700AAC" w:rsidRPr="00700AAC" w:rsidRDefault="00700AAC" w:rsidP="00700AAC"/>
    <w:p w14:paraId="0BC8A759" w14:textId="2BC8C106" w:rsidR="00700AAC" w:rsidRDefault="00700AAC" w:rsidP="00700AAC"/>
    <w:p w14:paraId="4FA1C5CA" w14:textId="77777777" w:rsidR="00700AAC" w:rsidRPr="00700AAC" w:rsidRDefault="00700AAC" w:rsidP="00700AAC"/>
    <w:p w14:paraId="29475AB3" w14:textId="77777777" w:rsidR="00700AAC" w:rsidRPr="00700AAC" w:rsidRDefault="00700AAC" w:rsidP="00700AAC"/>
    <w:p w14:paraId="4BDFF15A" w14:textId="77777777" w:rsidR="00700AAC" w:rsidRPr="00700AAC" w:rsidRDefault="00700AAC" w:rsidP="00700AAC"/>
    <w:p w14:paraId="05D5878C" w14:textId="77777777" w:rsidR="00700AAC" w:rsidRPr="00700AAC" w:rsidRDefault="00700AAC" w:rsidP="00700AAC"/>
    <w:p w14:paraId="5D460BB9" w14:textId="61030435" w:rsidR="00700A42" w:rsidRDefault="00700A42" w:rsidP="00700A42">
      <w:pPr>
        <w:pStyle w:val="Heading3"/>
      </w:pPr>
    </w:p>
    <w:p w14:paraId="4BC54AA2" w14:textId="4A999994" w:rsidR="00700A42" w:rsidRPr="00700A42" w:rsidRDefault="00700A42" w:rsidP="00700A42"/>
    <w:p w14:paraId="19F9F4AA" w14:textId="6377C648" w:rsidR="002C74C0" w:rsidRDefault="00D2759C" w:rsidP="00700A42"/>
    <w:sectPr w:rsidR="002C74C0">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0588A" w14:textId="77777777" w:rsidR="00D2759C" w:rsidRDefault="00D2759C" w:rsidP="00C6554A">
      <w:pPr>
        <w:spacing w:before="0" w:after="0" w:line="240" w:lineRule="auto"/>
      </w:pPr>
      <w:r>
        <w:separator/>
      </w:r>
    </w:p>
  </w:endnote>
  <w:endnote w:type="continuationSeparator" w:id="0">
    <w:p w14:paraId="2B514F7A" w14:textId="77777777" w:rsidR="00D2759C" w:rsidRDefault="00D2759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207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5174E" w14:textId="77777777" w:rsidR="00D2759C" w:rsidRDefault="00D2759C" w:rsidP="00C6554A">
      <w:pPr>
        <w:spacing w:before="0" w:after="0" w:line="240" w:lineRule="auto"/>
      </w:pPr>
      <w:r>
        <w:separator/>
      </w:r>
    </w:p>
  </w:footnote>
  <w:footnote w:type="continuationSeparator" w:id="0">
    <w:p w14:paraId="26726CFE" w14:textId="77777777" w:rsidR="00D2759C" w:rsidRDefault="00D2759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2554CD"/>
    <w:rsid w:val="00293B83"/>
    <w:rsid w:val="002B4294"/>
    <w:rsid w:val="00333D0D"/>
    <w:rsid w:val="003B08F3"/>
    <w:rsid w:val="004C049F"/>
    <w:rsid w:val="005000E2"/>
    <w:rsid w:val="005475DB"/>
    <w:rsid w:val="006A3CE7"/>
    <w:rsid w:val="006F695A"/>
    <w:rsid w:val="00700A42"/>
    <w:rsid w:val="00700AAC"/>
    <w:rsid w:val="00BA1D0F"/>
    <w:rsid w:val="00C6554A"/>
    <w:rsid w:val="00CD7068"/>
    <w:rsid w:val="00D2289B"/>
    <w:rsid w:val="00D2759C"/>
    <w:rsid w:val="00D814E8"/>
    <w:rsid w:val="00ED7C44"/>
    <w:rsid w:val="00EF678E"/>
    <w:rsid w:val="00F6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55</TotalTime>
  <Pages>6</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Alex Cherry</cp:lastModifiedBy>
  <cp:revision>5</cp:revision>
  <dcterms:created xsi:type="dcterms:W3CDTF">2020-03-25T20:55:00Z</dcterms:created>
  <dcterms:modified xsi:type="dcterms:W3CDTF">2020-03-26T16:54:00Z</dcterms:modified>
</cp:coreProperties>
</file>